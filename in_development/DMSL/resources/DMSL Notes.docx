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FD799" w14:textId="77777777" w:rsidR="00DC3C66" w:rsidRDefault="00C84640">
      <w:pPr>
        <w:pStyle w:val="Heading1"/>
      </w:pPr>
      <w:r>
        <w:t>DMSL Notes</w:t>
      </w:r>
    </w:p>
    <w:p w14:paraId="35BED6A9" w14:textId="77777777" w:rsidR="00DC3C66" w:rsidRDefault="00C84640" w:rsidP="00C84640">
      <w:pPr>
        <w:pStyle w:val="ListBullet"/>
      </w:pPr>
      <w:r>
        <w:t>References:</w:t>
      </w:r>
    </w:p>
    <w:p w14:paraId="753DCF35" w14:textId="182C013B" w:rsidR="00C84640" w:rsidRDefault="00C84640" w:rsidP="00C84640">
      <w:pPr>
        <w:pStyle w:val="ListBullet"/>
        <w:numPr>
          <w:ilvl w:val="1"/>
          <w:numId w:val="3"/>
        </w:numPr>
      </w:pPr>
      <w:r w:rsidRPr="00C84640">
        <w:t>https://www.superlimao.com.br/</w:t>
      </w:r>
    </w:p>
    <w:p w14:paraId="6B37E4D6" w14:textId="50919269" w:rsidR="006F0248" w:rsidRDefault="006F0248" w:rsidP="006F0248">
      <w:pPr>
        <w:pStyle w:val="ListBullet"/>
        <w:numPr>
          <w:ilvl w:val="2"/>
          <w:numId w:val="3"/>
        </w:numPr>
      </w:pPr>
      <w:r>
        <w:t>Too slow to load</w:t>
      </w:r>
    </w:p>
    <w:p w14:paraId="7BAAB6E9" w14:textId="6E2A322F" w:rsidR="00474784" w:rsidRDefault="00474784" w:rsidP="006F0248">
      <w:pPr>
        <w:pStyle w:val="ListBullet"/>
        <w:numPr>
          <w:ilvl w:val="2"/>
          <w:numId w:val="3"/>
        </w:numPr>
      </w:pPr>
      <w:r>
        <w:t>nice, bold hover effect (but too opaque)</w:t>
      </w:r>
    </w:p>
    <w:p w14:paraId="5F431ED6" w14:textId="0BCEF7B9" w:rsidR="00C84640" w:rsidRDefault="00C84640" w:rsidP="00C84640">
      <w:pPr>
        <w:pStyle w:val="ListBullet"/>
        <w:numPr>
          <w:ilvl w:val="1"/>
          <w:numId w:val="3"/>
        </w:numPr>
      </w:pPr>
      <w:r w:rsidRPr="00C84640">
        <w:t>https://www.macaxaarquitetura.com.br/</w:t>
      </w:r>
    </w:p>
    <w:p w14:paraId="1E02376C" w14:textId="520D6C13" w:rsidR="006F0248" w:rsidRDefault="006F0248" w:rsidP="006F0248">
      <w:pPr>
        <w:pStyle w:val="ListBullet"/>
        <w:numPr>
          <w:ilvl w:val="2"/>
          <w:numId w:val="3"/>
        </w:numPr>
      </w:pPr>
      <w:r>
        <w:t>Not responsive</w:t>
      </w:r>
    </w:p>
    <w:p w14:paraId="67F80212" w14:textId="73A97047" w:rsidR="006D05A6" w:rsidRDefault="006D05A6" w:rsidP="006F0248">
      <w:pPr>
        <w:pStyle w:val="ListBullet"/>
        <w:numPr>
          <w:ilvl w:val="2"/>
          <w:numId w:val="3"/>
        </w:numPr>
      </w:pPr>
      <w:r>
        <w:t>Nice</w:t>
      </w:r>
      <w:r w:rsidR="00474784">
        <w:t>, clean</w:t>
      </w:r>
      <w:r>
        <w:t xml:space="preserve"> project grid</w:t>
      </w:r>
    </w:p>
    <w:p w14:paraId="46455246" w14:textId="4A22CAB4" w:rsidR="00474784" w:rsidRDefault="00474784" w:rsidP="00474784">
      <w:pPr>
        <w:pStyle w:val="ListBullet"/>
        <w:numPr>
          <w:ilvl w:val="3"/>
          <w:numId w:val="3"/>
        </w:numPr>
      </w:pPr>
      <w:r>
        <w:t>simple, clean hover effect</w:t>
      </w:r>
    </w:p>
    <w:p w14:paraId="70CB7205" w14:textId="7D999EEC" w:rsidR="006D05A6" w:rsidRDefault="006D05A6" w:rsidP="006F0248">
      <w:pPr>
        <w:pStyle w:val="ListBullet"/>
        <w:numPr>
          <w:ilvl w:val="2"/>
          <w:numId w:val="3"/>
        </w:numPr>
      </w:pPr>
      <w:r>
        <w:t>Simple home page</w:t>
      </w:r>
    </w:p>
    <w:p w14:paraId="2D02D7E0" w14:textId="4309B61D" w:rsidR="00C84640" w:rsidRDefault="00C84640" w:rsidP="00C84640">
      <w:pPr>
        <w:pStyle w:val="ListBullet"/>
        <w:numPr>
          <w:ilvl w:val="1"/>
          <w:numId w:val="3"/>
        </w:numPr>
      </w:pPr>
      <w:r w:rsidRPr="00C84640">
        <w:t>https://terraetuma.com/</w:t>
      </w:r>
    </w:p>
    <w:p w14:paraId="669C4C7A" w14:textId="455A4E96" w:rsidR="006D05A6" w:rsidRDefault="006D05A6" w:rsidP="006D05A6">
      <w:pPr>
        <w:pStyle w:val="ListBullet"/>
        <w:numPr>
          <w:ilvl w:val="2"/>
          <w:numId w:val="3"/>
        </w:numPr>
      </w:pPr>
      <w:r>
        <w:t xml:space="preserve">Really nice homepage </w:t>
      </w:r>
      <w:proofErr w:type="spellStart"/>
      <w:r>
        <w:t>car</w:t>
      </w:r>
      <w:r w:rsidR="00A3432B">
        <w:t>r</w:t>
      </w:r>
      <w:r>
        <w:t>oussel</w:t>
      </w:r>
      <w:proofErr w:type="spellEnd"/>
    </w:p>
    <w:p w14:paraId="45E3AFDC" w14:textId="4CFE60BC" w:rsidR="006D05A6" w:rsidRDefault="006D05A6" w:rsidP="006D05A6">
      <w:pPr>
        <w:pStyle w:val="ListBullet"/>
        <w:numPr>
          <w:ilvl w:val="2"/>
          <w:numId w:val="3"/>
        </w:numPr>
      </w:pPr>
      <w:r>
        <w:t>Non-responsive project page</w:t>
      </w:r>
    </w:p>
    <w:p w14:paraId="55D1FA97" w14:textId="294AE5E6" w:rsidR="006D05A6" w:rsidRDefault="006D05A6" w:rsidP="006D05A6">
      <w:pPr>
        <w:pStyle w:val="ListBullet"/>
        <w:numPr>
          <w:ilvl w:val="2"/>
          <w:numId w:val="3"/>
        </w:numPr>
      </w:pPr>
      <w:r>
        <w:t>Nice, horizontal layout for project page</w:t>
      </w:r>
      <w:r w:rsidR="00C052BB">
        <w:t>s</w:t>
      </w:r>
    </w:p>
    <w:p w14:paraId="314A3D95" w14:textId="0DC3DCEB" w:rsidR="00474784" w:rsidRDefault="00474784" w:rsidP="006D05A6">
      <w:pPr>
        <w:pStyle w:val="ListBullet"/>
        <w:numPr>
          <w:ilvl w:val="2"/>
          <w:numId w:val="3"/>
        </w:numPr>
      </w:pPr>
      <w:r>
        <w:t xml:space="preserve">contact emails + </w:t>
      </w:r>
      <w:proofErr w:type="spellStart"/>
      <w:r>
        <w:t>nav</w:t>
      </w:r>
      <w:proofErr w:type="spellEnd"/>
      <w:r>
        <w:t xml:space="preserve"> illegible</w:t>
      </w:r>
    </w:p>
    <w:p w14:paraId="63CBC8CB" w14:textId="63D429D0" w:rsidR="00474784" w:rsidRDefault="00474784" w:rsidP="006D05A6">
      <w:pPr>
        <w:pStyle w:val="ListBullet"/>
        <w:numPr>
          <w:ilvl w:val="2"/>
          <w:numId w:val="3"/>
        </w:numPr>
      </w:pPr>
      <w:r>
        <w:t>cool map</w:t>
      </w:r>
    </w:p>
    <w:p w14:paraId="5D54EA66" w14:textId="42C2BF1F" w:rsidR="00474784" w:rsidRDefault="00474784" w:rsidP="006D05A6">
      <w:pPr>
        <w:pStyle w:val="ListBullet"/>
        <w:numPr>
          <w:ilvl w:val="2"/>
          <w:numId w:val="3"/>
        </w:numPr>
      </w:pPr>
      <w:r>
        <w:t xml:space="preserve">cool side scroll - </w:t>
      </w:r>
      <w:proofErr w:type="spellStart"/>
      <w:r>
        <w:t>midias</w:t>
      </w:r>
      <w:proofErr w:type="spellEnd"/>
    </w:p>
    <w:p w14:paraId="612087F0" w14:textId="367B40CF" w:rsidR="00C84640" w:rsidRDefault="00C84640" w:rsidP="00C84640">
      <w:pPr>
        <w:pStyle w:val="ListBullet"/>
        <w:numPr>
          <w:ilvl w:val="1"/>
          <w:numId w:val="3"/>
        </w:numPr>
      </w:pPr>
      <w:r w:rsidRPr="00C84640">
        <w:t>https://figamarcenaria.com.br/</w:t>
      </w:r>
    </w:p>
    <w:p w14:paraId="31720710" w14:textId="04472309" w:rsidR="00474784" w:rsidRDefault="004339CC" w:rsidP="00474784">
      <w:pPr>
        <w:pStyle w:val="ListBullet"/>
        <w:numPr>
          <w:ilvl w:val="2"/>
          <w:numId w:val="3"/>
        </w:numPr>
      </w:pPr>
      <w:r>
        <w:t>Really n</w:t>
      </w:r>
      <w:r w:rsidR="00474784">
        <w:t xml:space="preserve">ice home page with </w:t>
      </w:r>
      <w:r>
        <w:t>accordion style selection of projects</w:t>
      </w:r>
    </w:p>
    <w:p w14:paraId="3817CF23" w14:textId="15BA82B6" w:rsidR="00C052BB" w:rsidRDefault="00C052BB" w:rsidP="00C052BB">
      <w:pPr>
        <w:pStyle w:val="ListBullet"/>
        <w:numPr>
          <w:ilvl w:val="3"/>
          <w:numId w:val="3"/>
        </w:numPr>
      </w:pPr>
      <w:r>
        <w:t>Could mimic but with a variable width accordion</w:t>
      </w:r>
    </w:p>
    <w:p w14:paraId="2297A5DB" w14:textId="0D61DFAA" w:rsidR="00F62F83" w:rsidRDefault="00F62F83" w:rsidP="00474784">
      <w:pPr>
        <w:pStyle w:val="ListBullet"/>
        <w:numPr>
          <w:ilvl w:val="2"/>
          <w:numId w:val="3"/>
        </w:numPr>
      </w:pPr>
      <w:r>
        <w:t xml:space="preserve">Every page </w:t>
      </w:r>
      <w:proofErr w:type="gramStart"/>
      <w:r>
        <w:t>fits</w:t>
      </w:r>
      <w:proofErr w:type="gramEnd"/>
      <w:r>
        <w:t xml:space="preserve"> within the same frame</w:t>
      </w:r>
    </w:p>
    <w:p w14:paraId="7ECE4775" w14:textId="4A7BDBE4" w:rsidR="00F62F83" w:rsidRDefault="00C052BB" w:rsidP="00474784">
      <w:pPr>
        <w:pStyle w:val="ListBullet"/>
        <w:numPr>
          <w:ilvl w:val="2"/>
          <w:numId w:val="3"/>
        </w:numPr>
      </w:pPr>
      <w:r>
        <w:t>Good dark mode with some minor flaws</w:t>
      </w:r>
    </w:p>
    <w:p w14:paraId="0CAF989E" w14:textId="27151FC3" w:rsidR="002A7A79" w:rsidRDefault="002A7A79" w:rsidP="00474784">
      <w:pPr>
        <w:pStyle w:val="ListBullet"/>
        <w:numPr>
          <w:ilvl w:val="2"/>
          <w:numId w:val="3"/>
        </w:numPr>
      </w:pPr>
      <w:proofErr w:type="spellStart"/>
      <w:r>
        <w:lastRenderedPageBreak/>
        <w:t>b&amp;w</w:t>
      </w:r>
      <w:proofErr w:type="spellEnd"/>
      <w:r>
        <w:t xml:space="preserve"> to color hover effect</w:t>
      </w:r>
    </w:p>
    <w:p w14:paraId="380BDAAE" w14:textId="39626B3E" w:rsidR="00C84640" w:rsidRDefault="00C84640" w:rsidP="00C84640">
      <w:pPr>
        <w:pStyle w:val="ListBullet"/>
        <w:numPr>
          <w:ilvl w:val="1"/>
          <w:numId w:val="3"/>
        </w:numPr>
      </w:pPr>
      <w:r w:rsidRPr="00C84640">
        <w:t>https://www.pita.arq.br/?gclid=Cj0KCQjwhL6pBhDjARIsAGx8D5-3e0jjRS36FD5-wF0Zoka_gCN9iSocJ_U01WIrywbjMZrRyZVUCB4aAtlyEALw_wcB</w:t>
      </w:r>
    </w:p>
    <w:p w14:paraId="0FB8F654" w14:textId="2DDB7A4B" w:rsidR="00C052BB" w:rsidRDefault="00C052BB" w:rsidP="00C052BB">
      <w:pPr>
        <w:pStyle w:val="ListBullet"/>
        <w:numPr>
          <w:ilvl w:val="2"/>
          <w:numId w:val="3"/>
        </w:numPr>
      </w:pPr>
      <w:r>
        <w:t>subtle parallax effect on home page</w:t>
      </w:r>
    </w:p>
    <w:p w14:paraId="57EF5467" w14:textId="5D5EA712" w:rsidR="00C052BB" w:rsidRDefault="00C052BB" w:rsidP="00C052BB">
      <w:pPr>
        <w:pStyle w:val="ListBullet"/>
        <w:numPr>
          <w:ilvl w:val="2"/>
          <w:numId w:val="3"/>
        </w:numPr>
      </w:pPr>
      <w:r>
        <w:t>delayed appearance of text over images</w:t>
      </w:r>
      <w:r w:rsidR="002A7A79">
        <w:t xml:space="preserve">, logos, etc. </w:t>
      </w:r>
      <w:r>
        <w:t>as you scroll down</w:t>
      </w:r>
    </w:p>
    <w:p w14:paraId="4CD118FB" w14:textId="2BEE2157" w:rsidR="00C052BB" w:rsidRDefault="00C052BB" w:rsidP="00C052BB">
      <w:pPr>
        <w:pStyle w:val="ListBullet"/>
        <w:numPr>
          <w:ilvl w:val="2"/>
          <w:numId w:val="3"/>
        </w:numPr>
      </w:pPr>
      <w:r>
        <w:t>bit of a slow load on page switches</w:t>
      </w:r>
    </w:p>
    <w:p w14:paraId="6981C1FC" w14:textId="38972BAD" w:rsidR="00C052BB" w:rsidRDefault="002A7A79" w:rsidP="00C052BB">
      <w:pPr>
        <w:pStyle w:val="ListBullet"/>
        <w:numPr>
          <w:ilvl w:val="2"/>
          <w:numId w:val="3"/>
        </w:numPr>
      </w:pPr>
      <w:proofErr w:type="spellStart"/>
      <w:r>
        <w:t>envie</w:t>
      </w:r>
      <w:proofErr w:type="spellEnd"/>
      <w:r>
        <w:t xml:space="preserve"> CV button</w:t>
      </w:r>
    </w:p>
    <w:p w14:paraId="1A736AA2" w14:textId="3A535D77" w:rsidR="002A7A79" w:rsidRDefault="002A7A79" w:rsidP="00C052BB">
      <w:pPr>
        <w:pStyle w:val="ListBullet"/>
        <w:numPr>
          <w:ilvl w:val="2"/>
          <w:numId w:val="3"/>
        </w:numPr>
      </w:pPr>
      <w:r>
        <w:t>no built-in messenger</w:t>
      </w:r>
    </w:p>
    <w:p w14:paraId="2B3578F8" w14:textId="5D87F343" w:rsidR="002A7A79" w:rsidRDefault="002A7A79" w:rsidP="00C052BB">
      <w:pPr>
        <w:pStyle w:val="ListBullet"/>
        <w:numPr>
          <w:ilvl w:val="2"/>
          <w:numId w:val="3"/>
        </w:numPr>
      </w:pPr>
      <w:r>
        <w:t>weird placement of social media buttons on contact page</w:t>
      </w:r>
    </w:p>
    <w:p w14:paraId="438C4182" w14:textId="753A758E" w:rsidR="002A7A79" w:rsidRDefault="002A7A79" w:rsidP="00C052BB">
      <w:pPr>
        <w:pStyle w:val="ListBullet"/>
        <w:numPr>
          <w:ilvl w:val="2"/>
          <w:numId w:val="3"/>
        </w:numPr>
      </w:pPr>
      <w:r>
        <w:t>responsive</w:t>
      </w:r>
    </w:p>
    <w:p w14:paraId="5EBCAFE9" w14:textId="6F93B2F4" w:rsidR="002A7A79" w:rsidRDefault="002A7A79" w:rsidP="00C052BB">
      <w:pPr>
        <w:pStyle w:val="ListBullet"/>
        <w:numPr>
          <w:ilvl w:val="2"/>
          <w:numId w:val="3"/>
        </w:numPr>
      </w:pPr>
      <w:r>
        <w:t>no dark mode</w:t>
      </w:r>
    </w:p>
    <w:p w14:paraId="39D10C8B" w14:textId="176AA025" w:rsidR="00C84640" w:rsidRDefault="00C84640" w:rsidP="00C84640">
      <w:pPr>
        <w:pStyle w:val="ListBullet"/>
        <w:numPr>
          <w:ilvl w:val="1"/>
          <w:numId w:val="3"/>
        </w:numPr>
      </w:pPr>
      <w:r w:rsidRPr="00C84640">
        <w:t>http://www.consuelojorge.com.br/</w:t>
      </w:r>
    </w:p>
    <w:p w14:paraId="708E56F9" w14:textId="1B331FA5" w:rsidR="00A72419" w:rsidRDefault="00A72419" w:rsidP="00A72419">
      <w:pPr>
        <w:pStyle w:val="ListBullet"/>
        <w:numPr>
          <w:ilvl w:val="2"/>
          <w:numId w:val="3"/>
        </w:numPr>
      </w:pPr>
      <w:r>
        <w:t xml:space="preserve">nice color, </w:t>
      </w:r>
      <w:proofErr w:type="spellStart"/>
      <w:r>
        <w:t>b&amp;w</w:t>
      </w:r>
      <w:proofErr w:type="spellEnd"/>
      <w:r>
        <w:t xml:space="preserve"> mix</w:t>
      </w:r>
    </w:p>
    <w:p w14:paraId="1351CC72" w14:textId="7F014920" w:rsidR="00A72419" w:rsidRDefault="00A72419" w:rsidP="00A72419">
      <w:pPr>
        <w:pStyle w:val="ListBullet"/>
        <w:numPr>
          <w:ilvl w:val="2"/>
          <w:numId w:val="3"/>
        </w:numPr>
      </w:pPr>
      <w:r>
        <w:t>interesting vertical navbar on smaller screens</w:t>
      </w:r>
    </w:p>
    <w:p w14:paraId="6F5F3B78" w14:textId="58548BEC" w:rsidR="00A72419" w:rsidRDefault="00A72419" w:rsidP="00A72419">
      <w:pPr>
        <w:pStyle w:val="ListBullet"/>
        <w:numPr>
          <w:ilvl w:val="2"/>
          <w:numId w:val="3"/>
        </w:numPr>
      </w:pPr>
      <w:r>
        <w:t>project pages with no gap between photos a little tiresome</w:t>
      </w:r>
    </w:p>
    <w:p w14:paraId="3E88BA18" w14:textId="119126AB" w:rsidR="00A72419" w:rsidRDefault="00A72419" w:rsidP="00A72419">
      <w:pPr>
        <w:pStyle w:val="ListBullet"/>
        <w:numPr>
          <w:ilvl w:val="2"/>
          <w:numId w:val="3"/>
        </w:numPr>
      </w:pPr>
      <w:r>
        <w:t>nice transition effect between project categories</w:t>
      </w:r>
    </w:p>
    <w:p w14:paraId="08851E3B" w14:textId="1B3D727C" w:rsidR="00A72419" w:rsidRDefault="00A72419" w:rsidP="00A72419">
      <w:pPr>
        <w:pStyle w:val="ListBullet"/>
        <w:numPr>
          <w:ilvl w:val="2"/>
          <w:numId w:val="3"/>
        </w:numPr>
      </w:pPr>
      <w:r>
        <w:t>responsive</w:t>
      </w:r>
    </w:p>
    <w:p w14:paraId="1F5DAF6A" w14:textId="63769BC3" w:rsidR="00A72419" w:rsidRDefault="00A72419" w:rsidP="00A72419">
      <w:pPr>
        <w:pStyle w:val="ListBullet"/>
        <w:numPr>
          <w:ilvl w:val="2"/>
          <w:numId w:val="3"/>
        </w:numPr>
      </w:pPr>
      <w:r>
        <w:t>no dark mode</w:t>
      </w:r>
    </w:p>
    <w:p w14:paraId="5842637A" w14:textId="55F031C6" w:rsidR="00A72419" w:rsidRDefault="00A72419" w:rsidP="00A72419">
      <w:pPr>
        <w:pStyle w:val="ListBullet"/>
        <w:numPr>
          <w:ilvl w:val="2"/>
          <w:numId w:val="3"/>
        </w:numPr>
      </w:pPr>
      <w:r>
        <w:t xml:space="preserve">home page works much better on </w:t>
      </w:r>
      <w:proofErr w:type="spellStart"/>
      <w:r>
        <w:t>dedsktop</w:t>
      </w:r>
      <w:proofErr w:type="spellEnd"/>
      <w:r>
        <w:t>, but is responsive</w:t>
      </w:r>
    </w:p>
    <w:p w14:paraId="23DB0757" w14:textId="268E3C32" w:rsidR="00C84640" w:rsidRDefault="00C84640" w:rsidP="00C84640">
      <w:pPr>
        <w:pStyle w:val="ListBullet"/>
        <w:numPr>
          <w:ilvl w:val="1"/>
          <w:numId w:val="3"/>
        </w:numPr>
      </w:pPr>
      <w:r w:rsidRPr="00C84640">
        <w:t>https://big.dk/</w:t>
      </w:r>
    </w:p>
    <w:p w14:paraId="39A81C5C" w14:textId="2515C327" w:rsidR="00A72419" w:rsidRDefault="00A72419" w:rsidP="00A72419">
      <w:pPr>
        <w:pStyle w:val="ListBullet"/>
        <w:numPr>
          <w:ilvl w:val="2"/>
          <w:numId w:val="3"/>
        </w:numPr>
      </w:pPr>
      <w:r>
        <w:t>Nice, fluid transitions</w:t>
      </w:r>
    </w:p>
    <w:p w14:paraId="4EEC7513" w14:textId="512AA0E7" w:rsidR="00A72419" w:rsidRDefault="00A72419" w:rsidP="00A72419">
      <w:pPr>
        <w:pStyle w:val="ListBullet"/>
        <w:numPr>
          <w:ilvl w:val="2"/>
          <w:numId w:val="3"/>
        </w:numPr>
      </w:pPr>
      <w:r>
        <w:t>Icons for each project</w:t>
      </w:r>
    </w:p>
    <w:p w14:paraId="6B6B9BCD" w14:textId="21C4DE48" w:rsidR="00A72419" w:rsidRDefault="00A72419" w:rsidP="00A72419">
      <w:pPr>
        <w:pStyle w:val="ListBullet"/>
        <w:numPr>
          <w:ilvl w:val="2"/>
          <w:numId w:val="3"/>
        </w:numPr>
      </w:pPr>
      <w:r>
        <w:t>generous white space</w:t>
      </w:r>
    </w:p>
    <w:p w14:paraId="18904607" w14:textId="00632EEB" w:rsidR="0087056F" w:rsidRDefault="0087056F" w:rsidP="00A72419">
      <w:pPr>
        <w:pStyle w:val="ListBullet"/>
        <w:numPr>
          <w:ilvl w:val="2"/>
          <w:numId w:val="3"/>
        </w:numPr>
      </w:pPr>
      <w:r>
        <w:lastRenderedPageBreak/>
        <w:t>home page doubles as project page</w:t>
      </w:r>
    </w:p>
    <w:p w14:paraId="780BA783" w14:textId="13D79CCD" w:rsidR="0087056F" w:rsidRDefault="0087056F" w:rsidP="0087056F">
      <w:pPr>
        <w:pStyle w:val="ListBullet"/>
        <w:numPr>
          <w:ilvl w:val="3"/>
          <w:numId w:val="3"/>
        </w:numPr>
      </w:pPr>
      <w:r>
        <w:t>Individual projects open as horizontal scrolls on the same page. Cool, but not 100% intuitive.</w:t>
      </w:r>
    </w:p>
    <w:p w14:paraId="51A71E2B" w14:textId="21B5153D" w:rsidR="0087056F" w:rsidRDefault="0087056F" w:rsidP="0087056F">
      <w:pPr>
        <w:pStyle w:val="ListBullet"/>
        <w:numPr>
          <w:ilvl w:val="2"/>
          <w:numId w:val="3"/>
        </w:numPr>
      </w:pPr>
      <w:r>
        <w:t>Cool hamburger menu</w:t>
      </w:r>
    </w:p>
    <w:p w14:paraId="3AFC80E1" w14:textId="328BBD5E" w:rsidR="0087056F" w:rsidRDefault="0087056F" w:rsidP="0087056F">
      <w:pPr>
        <w:pStyle w:val="ListBullet"/>
        <w:numPr>
          <w:ilvl w:val="2"/>
          <w:numId w:val="3"/>
        </w:numPr>
      </w:pPr>
      <w:r>
        <w:t>responsive</w:t>
      </w:r>
    </w:p>
    <w:p w14:paraId="45EC31BD" w14:textId="7EC33429" w:rsidR="0087056F" w:rsidRDefault="0087056F" w:rsidP="0087056F">
      <w:pPr>
        <w:pStyle w:val="ListBullet"/>
        <w:numPr>
          <w:ilvl w:val="2"/>
          <w:numId w:val="3"/>
        </w:numPr>
      </w:pPr>
      <w:r>
        <w:t>no dark mode</w:t>
      </w:r>
    </w:p>
    <w:p w14:paraId="24B55C17" w14:textId="77777777" w:rsidR="00C84640" w:rsidRDefault="00C84640" w:rsidP="00C84640">
      <w:pPr>
        <w:pStyle w:val="ListBullet"/>
      </w:pPr>
      <w:r>
        <w:t>Hosting info:</w:t>
      </w:r>
    </w:p>
    <w:p w14:paraId="5C9A9CC5" w14:textId="77777777" w:rsidR="00C84640" w:rsidRDefault="00C84640" w:rsidP="00C84640">
      <w:pPr>
        <w:pStyle w:val="ListBullet"/>
        <w:numPr>
          <w:ilvl w:val="1"/>
          <w:numId w:val="3"/>
        </w:numPr>
      </w:pPr>
      <w:proofErr w:type="spellStart"/>
      <w:r>
        <w:t>Locaweb</w:t>
      </w:r>
      <w:proofErr w:type="spellEnd"/>
    </w:p>
    <w:p w14:paraId="327D172C" w14:textId="77777777" w:rsidR="00C84640" w:rsidRDefault="00C84640" w:rsidP="00C84640">
      <w:pPr>
        <w:pStyle w:val="ListBullet"/>
        <w:numPr>
          <w:ilvl w:val="1"/>
          <w:numId w:val="3"/>
        </w:numPr>
      </w:pPr>
      <w:proofErr w:type="spellStart"/>
      <w:r w:rsidRPr="00C84640">
        <w:t>Usuário</w:t>
      </w:r>
      <w:proofErr w:type="spellEnd"/>
      <w:r w:rsidRPr="00C84640">
        <w:t xml:space="preserve">: </w:t>
      </w:r>
      <w:proofErr w:type="spellStart"/>
      <w:r w:rsidRPr="00C84640">
        <w:t>dmsl</w:t>
      </w:r>
      <w:proofErr w:type="spellEnd"/>
    </w:p>
    <w:p w14:paraId="03EEB227" w14:textId="77777777" w:rsidR="00DC3C66" w:rsidRPr="00C84640" w:rsidRDefault="00C84640" w:rsidP="00C84640">
      <w:pPr>
        <w:pStyle w:val="ListBullet"/>
        <w:numPr>
          <w:ilvl w:val="1"/>
          <w:numId w:val="3"/>
        </w:numPr>
      </w:pPr>
      <w:proofErr w:type="spellStart"/>
      <w:r w:rsidRPr="00C84640">
        <w:t>Senha</w:t>
      </w:r>
      <w:proofErr w:type="spellEnd"/>
      <w:r w:rsidRPr="00C84640">
        <w:t>: dmslarquitetos02082208</w:t>
      </w:r>
    </w:p>
    <w:p w14:paraId="77353A5C" w14:textId="77777777" w:rsidR="00C84640" w:rsidRDefault="00C84640" w:rsidP="00C84640">
      <w:pPr>
        <w:pStyle w:val="ListBullet"/>
      </w:pPr>
      <w:r>
        <w:t>File access:</w:t>
      </w:r>
    </w:p>
    <w:p w14:paraId="500CE477" w14:textId="77777777" w:rsidR="00C84640" w:rsidRDefault="00C84640" w:rsidP="00C84640">
      <w:pPr>
        <w:pStyle w:val="ListBullet"/>
        <w:numPr>
          <w:ilvl w:val="1"/>
          <w:numId w:val="3"/>
        </w:numPr>
      </w:pPr>
      <w:r>
        <w:t>One Drive</w:t>
      </w:r>
    </w:p>
    <w:p w14:paraId="19A58B9D" w14:textId="77777777" w:rsidR="00C84640" w:rsidRDefault="00C84640" w:rsidP="00C84640">
      <w:pPr>
        <w:pStyle w:val="ListBullet"/>
        <w:numPr>
          <w:ilvl w:val="1"/>
          <w:numId w:val="3"/>
        </w:numPr>
      </w:pPr>
      <w:r w:rsidRPr="00C84640">
        <w:t>e-mail: dmslarquitetos@outlook.com</w:t>
      </w:r>
    </w:p>
    <w:p w14:paraId="7EE9CC77" w14:textId="7DE370D6" w:rsidR="00244397" w:rsidRDefault="00C84640" w:rsidP="00C84640">
      <w:pPr>
        <w:pStyle w:val="ListBullet"/>
        <w:numPr>
          <w:ilvl w:val="1"/>
          <w:numId w:val="3"/>
        </w:numPr>
      </w:pPr>
      <w:proofErr w:type="spellStart"/>
      <w:r w:rsidRPr="00C84640">
        <w:t>senha</w:t>
      </w:r>
      <w:proofErr w:type="spellEnd"/>
      <w:r w:rsidRPr="00C84640">
        <w:t>: Dmsl_rede2023</w:t>
      </w:r>
    </w:p>
    <w:p w14:paraId="196CC4F2" w14:textId="77777777" w:rsidR="00244397" w:rsidRDefault="00244397">
      <w:r>
        <w:br w:type="page"/>
      </w:r>
    </w:p>
    <w:p w14:paraId="405B28C2" w14:textId="0008A4C4" w:rsidR="00244397" w:rsidRDefault="00244397" w:rsidP="00244397">
      <w:pPr>
        <w:pStyle w:val="Heading1"/>
      </w:pPr>
      <w:r>
        <w:lastRenderedPageBreak/>
        <w:t>Style Guide</w:t>
      </w:r>
    </w:p>
    <w:p w14:paraId="4F74FC53" w14:textId="77777777" w:rsidR="00244397" w:rsidRDefault="00244397" w:rsidP="00244397">
      <w:pPr>
        <w:pStyle w:val="ListBullet"/>
        <w:numPr>
          <w:ilvl w:val="0"/>
          <w:numId w:val="0"/>
        </w:numPr>
      </w:pPr>
    </w:p>
    <w:p w14:paraId="09720AEF" w14:textId="39175718" w:rsidR="00244397" w:rsidRDefault="00244397" w:rsidP="00244397">
      <w:pPr>
        <w:pStyle w:val="ListBullet"/>
        <w:numPr>
          <w:ilvl w:val="0"/>
          <w:numId w:val="5"/>
        </w:numPr>
      </w:pPr>
      <w:r>
        <w:t>Colors</w:t>
      </w:r>
    </w:p>
    <w:p w14:paraId="082651C3" w14:textId="68DCD872" w:rsidR="00244397" w:rsidRDefault="00244397" w:rsidP="00244397">
      <w:pPr>
        <w:pStyle w:val="ListBullet"/>
        <w:numPr>
          <w:ilvl w:val="1"/>
          <w:numId w:val="5"/>
        </w:numPr>
      </w:pPr>
      <w:r>
        <w:t>Orange: #</w:t>
      </w:r>
      <w:r w:rsidRPr="00244397">
        <w:t>EE8130</w:t>
      </w:r>
      <w:r>
        <w:t xml:space="preserve">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238, 129, 48)</w:t>
      </w:r>
    </w:p>
    <w:p w14:paraId="7B68873D" w14:textId="1D135D8B" w:rsidR="00244397" w:rsidRDefault="00244397" w:rsidP="00244397">
      <w:pPr>
        <w:pStyle w:val="ListBullet"/>
        <w:numPr>
          <w:ilvl w:val="1"/>
          <w:numId w:val="5"/>
        </w:numPr>
      </w:pPr>
      <w:r>
        <w:t xml:space="preserve">Gray: #1E1E1E,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30, 30, 30)</w:t>
      </w:r>
    </w:p>
    <w:p w14:paraId="0AF86EA6" w14:textId="649FCDEE" w:rsidR="006D2193" w:rsidRDefault="006D2193" w:rsidP="006D2193">
      <w:pPr>
        <w:pStyle w:val="ListBullet"/>
        <w:numPr>
          <w:ilvl w:val="0"/>
          <w:numId w:val="5"/>
        </w:numPr>
      </w:pPr>
      <w:r>
        <w:t>Fonts</w:t>
      </w:r>
    </w:p>
    <w:p w14:paraId="61ABFDBF" w14:textId="3BCF3981" w:rsidR="006D2193" w:rsidRDefault="006D2193" w:rsidP="006D2193">
      <w:pPr>
        <w:pStyle w:val="ListBullet"/>
        <w:numPr>
          <w:ilvl w:val="1"/>
          <w:numId w:val="5"/>
        </w:numPr>
      </w:pPr>
      <w:r>
        <w:t>Logo</w:t>
      </w:r>
      <w:r w:rsidR="005D012D">
        <w:t xml:space="preserve">, </w:t>
      </w:r>
      <w:proofErr w:type="spellStart"/>
      <w:r w:rsidR="005D012D">
        <w:t>bottomline</w:t>
      </w:r>
      <w:proofErr w:type="spellEnd"/>
      <w:r w:rsidR="005D012D">
        <w:t>: Rockwell Condensed</w:t>
      </w:r>
    </w:p>
    <w:p w14:paraId="17DDDADD" w14:textId="55DA425E" w:rsidR="00F97960" w:rsidRDefault="00F97960" w:rsidP="00F97960">
      <w:pPr>
        <w:pStyle w:val="ListBullet"/>
        <w:numPr>
          <w:ilvl w:val="2"/>
          <w:numId w:val="5"/>
        </w:numPr>
      </w:pPr>
      <w:r>
        <w:t>sub: Roboto Slab</w:t>
      </w:r>
    </w:p>
    <w:p w14:paraId="3130F90D" w14:textId="551B2AAE" w:rsidR="00F97960" w:rsidRDefault="00F97960" w:rsidP="00F97960">
      <w:pPr>
        <w:pStyle w:val="ListBullet"/>
        <w:numPr>
          <w:ilvl w:val="1"/>
          <w:numId w:val="5"/>
        </w:numPr>
      </w:pPr>
      <w:r>
        <w:t>Serif: Harmony</w:t>
      </w:r>
    </w:p>
    <w:p w14:paraId="0E412ADB" w14:textId="6D3262CC" w:rsidR="00F97960" w:rsidRDefault="00F97960" w:rsidP="00F97960">
      <w:pPr>
        <w:pStyle w:val="ListBullet"/>
        <w:numPr>
          <w:ilvl w:val="2"/>
          <w:numId w:val="5"/>
        </w:numPr>
      </w:pPr>
      <w:r>
        <w:t xml:space="preserve">sub: </w:t>
      </w:r>
      <w:proofErr w:type="spellStart"/>
      <w:r>
        <w:t>Kaisei</w:t>
      </w:r>
      <w:proofErr w:type="spellEnd"/>
      <w:r>
        <w:t xml:space="preserve"> Opti</w:t>
      </w:r>
    </w:p>
    <w:p w14:paraId="410510BD" w14:textId="3B863184" w:rsidR="00F97960" w:rsidRDefault="00F97960" w:rsidP="00F97960">
      <w:pPr>
        <w:pStyle w:val="ListBullet"/>
        <w:numPr>
          <w:ilvl w:val="1"/>
          <w:numId w:val="5"/>
        </w:numPr>
      </w:pPr>
      <w:r>
        <w:t>Sans: Tw Cen</w:t>
      </w:r>
    </w:p>
    <w:p w14:paraId="26266F65" w14:textId="2BCF9BF7" w:rsidR="00F97960" w:rsidRDefault="00F97960" w:rsidP="00F97960">
      <w:pPr>
        <w:pStyle w:val="ListBullet"/>
        <w:numPr>
          <w:ilvl w:val="2"/>
          <w:numId w:val="5"/>
        </w:numPr>
      </w:pPr>
      <w:r>
        <w:t>sub: Outfit</w:t>
      </w:r>
    </w:p>
    <w:p w14:paraId="569F0EF9" w14:textId="2F0E41CC" w:rsidR="00707A7D" w:rsidRDefault="00707A7D">
      <w:r>
        <w:br w:type="page"/>
      </w:r>
    </w:p>
    <w:p w14:paraId="50FEF2B2" w14:textId="5F53CCB0" w:rsidR="00707A7D" w:rsidRDefault="00707A7D" w:rsidP="00707A7D">
      <w:pPr>
        <w:pStyle w:val="ListBullet"/>
        <w:numPr>
          <w:ilvl w:val="0"/>
          <w:numId w:val="0"/>
        </w:numPr>
      </w:pPr>
      <w:r>
        <w:lastRenderedPageBreak/>
        <w:t>Outstanding questions:</w:t>
      </w:r>
    </w:p>
    <w:p w14:paraId="2CE0759F" w14:textId="5A6559A4" w:rsidR="00707A7D" w:rsidRDefault="00707A7D" w:rsidP="00707A7D">
      <w:pPr>
        <w:pStyle w:val="ListBullet"/>
        <w:numPr>
          <w:ilvl w:val="0"/>
          <w:numId w:val="0"/>
        </w:numPr>
      </w:pPr>
      <w:r>
        <w:t>-</w:t>
      </w:r>
      <w:r w:rsidR="003B07D9">
        <w:t xml:space="preserve"> Add "How did you find us?" to the form?</w:t>
      </w:r>
    </w:p>
    <w:p w14:paraId="493762F9" w14:textId="29489F3E" w:rsidR="003B07D9" w:rsidRDefault="003B07D9" w:rsidP="00707A7D">
      <w:pPr>
        <w:pStyle w:val="ListBullet"/>
        <w:numPr>
          <w:ilvl w:val="0"/>
          <w:numId w:val="0"/>
        </w:numPr>
      </w:pPr>
      <w:r>
        <w:t>- Message sending API</w:t>
      </w:r>
    </w:p>
    <w:p w14:paraId="6211D1C8" w14:textId="33CF2527" w:rsidR="009E06D1" w:rsidRDefault="009E06D1" w:rsidP="00707A7D">
      <w:pPr>
        <w:pStyle w:val="ListBullet"/>
        <w:numPr>
          <w:ilvl w:val="0"/>
          <w:numId w:val="0"/>
        </w:numPr>
      </w:pPr>
      <w:r>
        <w:t>- Check phone numbers</w:t>
      </w:r>
      <w:bookmarkStart w:id="0" w:name="_GoBack"/>
      <w:bookmarkEnd w:id="0"/>
    </w:p>
    <w:sectPr w:rsidR="009E06D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3D678" w14:textId="77777777" w:rsidR="001E5F31" w:rsidRDefault="001E5F31">
      <w:r>
        <w:separator/>
      </w:r>
    </w:p>
    <w:p w14:paraId="19C7965C" w14:textId="77777777" w:rsidR="001E5F31" w:rsidRDefault="001E5F31"/>
  </w:endnote>
  <w:endnote w:type="continuationSeparator" w:id="0">
    <w:p w14:paraId="62EB63C3" w14:textId="77777777" w:rsidR="001E5F31" w:rsidRDefault="001E5F31">
      <w:r>
        <w:continuationSeparator/>
      </w:r>
    </w:p>
    <w:p w14:paraId="7B5F0CAC" w14:textId="77777777" w:rsidR="001E5F31" w:rsidRDefault="001E5F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0482FE" w14:textId="77777777" w:rsidR="00DC3C66" w:rsidRDefault="00DC710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ACD3E" w14:textId="77777777" w:rsidR="001E5F31" w:rsidRDefault="001E5F31">
      <w:r>
        <w:separator/>
      </w:r>
    </w:p>
    <w:p w14:paraId="1A808DDB" w14:textId="77777777" w:rsidR="001E5F31" w:rsidRDefault="001E5F31"/>
  </w:footnote>
  <w:footnote w:type="continuationSeparator" w:id="0">
    <w:p w14:paraId="27712487" w14:textId="77777777" w:rsidR="001E5F31" w:rsidRDefault="001E5F31">
      <w:r>
        <w:continuationSeparator/>
      </w:r>
    </w:p>
    <w:p w14:paraId="3A931C72" w14:textId="77777777" w:rsidR="001E5F31" w:rsidRDefault="001E5F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36A22"/>
    <w:multiLevelType w:val="hybridMultilevel"/>
    <w:tmpl w:val="F5A8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40"/>
    <w:rsid w:val="001E5F31"/>
    <w:rsid w:val="00244397"/>
    <w:rsid w:val="002A7A79"/>
    <w:rsid w:val="003B07D9"/>
    <w:rsid w:val="004339CC"/>
    <w:rsid w:val="00474784"/>
    <w:rsid w:val="005C0DB0"/>
    <w:rsid w:val="005D012D"/>
    <w:rsid w:val="006D05A6"/>
    <w:rsid w:val="006D2193"/>
    <w:rsid w:val="006F0248"/>
    <w:rsid w:val="00707A7D"/>
    <w:rsid w:val="0087056F"/>
    <w:rsid w:val="009E06D1"/>
    <w:rsid w:val="00A3432B"/>
    <w:rsid w:val="00A72419"/>
    <w:rsid w:val="00C052BB"/>
    <w:rsid w:val="00C84640"/>
    <w:rsid w:val="00DC3C66"/>
    <w:rsid w:val="00DC7109"/>
    <w:rsid w:val="00F62F83"/>
    <w:rsid w:val="00F9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9F7C"/>
  <w15:chartTrackingRefBased/>
  <w15:docId w15:val="{2B7EB05F-29BC-D749-85F6-72BDA12D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sonbingham/Library/Containers/com.microsoft.Word/Data/Library/Application%20Support/Microsoft/Office/16.0/DTS/en-US%7b5AF29DFB-6E34-6A4A-BCEA-000B04C5AB90%7d/%7b5216FD10-D913-EA4E-BBBA-DA280FD3819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{5216FD10-D913-EA4E-BBBA-DA280FD38195}tf10002086.dotx</Template>
  <TotalTime>68</TotalTime>
  <Pages>5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Jason Bingham</cp:lastModifiedBy>
  <cp:revision>6</cp:revision>
  <dcterms:created xsi:type="dcterms:W3CDTF">2023-10-19T16:56:00Z</dcterms:created>
  <dcterms:modified xsi:type="dcterms:W3CDTF">2023-12-27T20:35:00Z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